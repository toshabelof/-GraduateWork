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49" w:rsidRPr="00066AFA" w:rsidRDefault="00E10B49" w:rsidP="00E10B49">
      <w:pPr>
        <w:pStyle w:val="3"/>
        <w:spacing w:before="0" w:after="0" w:line="240" w:lineRule="auto"/>
        <w:jc w:val="center"/>
      </w:pPr>
      <w:r w:rsidRPr="00066AFA">
        <w:t>ЗАДАНИЕ</w:t>
      </w:r>
    </w:p>
    <w:p w:rsidR="0033540D" w:rsidRDefault="00E10B49" w:rsidP="0033540D">
      <w:pPr>
        <w:jc w:val="center"/>
        <w:rPr>
          <w:b/>
        </w:rPr>
      </w:pPr>
      <w:r w:rsidRPr="00066AFA">
        <w:rPr>
          <w:b/>
        </w:rPr>
        <w:t xml:space="preserve">по </w:t>
      </w:r>
      <w:r w:rsidR="0033540D">
        <w:rPr>
          <w:b/>
        </w:rPr>
        <w:t>разделу «Технико-экономическое обоснование разработки»</w:t>
      </w:r>
    </w:p>
    <w:p w:rsidR="00E10B49" w:rsidRPr="00066AFA" w:rsidRDefault="0033540D" w:rsidP="0033540D">
      <w:pPr>
        <w:jc w:val="center"/>
        <w:rPr>
          <w:b/>
        </w:rPr>
      </w:pPr>
      <w:r w:rsidRPr="00066AFA">
        <w:rPr>
          <w:b/>
        </w:rPr>
        <w:t xml:space="preserve"> выпускной квалификационной работы</w:t>
      </w:r>
    </w:p>
    <w:p w:rsidR="00E10B49" w:rsidRPr="00066AFA" w:rsidRDefault="00E10B49" w:rsidP="00E10B49">
      <w:pPr>
        <w:jc w:val="center"/>
        <w:rPr>
          <w:b/>
        </w:rPr>
      </w:pPr>
    </w:p>
    <w:p w:rsidR="00E10B49" w:rsidRDefault="00E10B49" w:rsidP="00E10B49">
      <w:pPr>
        <w:jc w:val="both"/>
      </w:pPr>
      <w:r>
        <w:t>Студента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0"/>
      </w:tblGrid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AF3B5E" w:rsidP="00AF3B5E">
            <w:pPr>
              <w:jc w:val="center"/>
            </w:pPr>
            <w:r>
              <w:t>Белова Антона Сергеевича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фамилия, имя, отчество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1F3083" w:rsidP="00AF3B5E">
            <w:pPr>
              <w:jc w:val="center"/>
            </w:pPr>
            <w:r>
              <w:t>09.03.02 Информационные системы и технологии</w:t>
            </w:r>
          </w:p>
        </w:tc>
      </w:tr>
      <w:tr w:rsidR="00E10B49" w:rsidRPr="00A91C0A" w:rsidTr="007770C9">
        <w:trPr>
          <w:jc w:val="center"/>
        </w:trPr>
        <w:tc>
          <w:tcPr>
            <w:tcW w:w="9853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 xml:space="preserve">код и наименование </w:t>
            </w:r>
            <w:r w:rsidR="00A91C0A" w:rsidRPr="00A91C0A">
              <w:rPr>
                <w:sz w:val="20"/>
                <w:szCs w:val="20"/>
              </w:rPr>
              <w:t>направления подготовки (</w:t>
            </w:r>
            <w:r w:rsidRPr="00A91C0A">
              <w:rPr>
                <w:sz w:val="20"/>
                <w:szCs w:val="20"/>
              </w:rPr>
              <w:t>специальности</w:t>
            </w:r>
            <w:r w:rsidR="00A91C0A" w:rsidRPr="00A91C0A">
              <w:rPr>
                <w:sz w:val="20"/>
                <w:szCs w:val="20"/>
              </w:rPr>
              <w:t>)</w:t>
            </w:r>
          </w:p>
        </w:tc>
      </w:tr>
      <w:tr w:rsidR="00E10B49" w:rsidRPr="00807554" w:rsidTr="007770C9">
        <w:trPr>
          <w:jc w:val="center"/>
        </w:trPr>
        <w:tc>
          <w:tcPr>
            <w:tcW w:w="9853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Pr="00066AFA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 xml:space="preserve">Содержание задания 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рассчитать количество разработчиков, фонд заработной платы, стоимость 1 машино-часа,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себестоимость и цену разработки, а также годовую экономию эксплуатационных расходов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807554" w:rsidRDefault="0033540D" w:rsidP="00611E34">
            <w:pPr>
              <w:jc w:val="both"/>
            </w:pPr>
            <w:r w:rsidRPr="00511D99">
              <w:t>потребителя, срок окупаемости и годовой экономический эффект</w:t>
            </w: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E10B49" w:rsidP="00A91C0A">
            <w:pPr>
              <w:jc w:val="both"/>
            </w:pPr>
          </w:p>
        </w:tc>
      </w:tr>
    </w:tbl>
    <w:p w:rsidR="00E10B49" w:rsidRDefault="00E10B49" w:rsidP="00E10B49">
      <w:pPr>
        <w:jc w:val="both"/>
      </w:pPr>
    </w:p>
    <w:p w:rsidR="00E10B49" w:rsidRPr="00066AFA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Перечень материалов и срок выполнения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1"/>
        <w:gridCol w:w="6011"/>
        <w:gridCol w:w="1489"/>
        <w:gridCol w:w="1488"/>
      </w:tblGrid>
      <w:tr w:rsidR="00E10B49" w:rsidRPr="00066AFA">
        <w:trPr>
          <w:cantSplit/>
          <w:jc w:val="center"/>
        </w:trPr>
        <w:tc>
          <w:tcPr>
            <w:tcW w:w="651" w:type="dxa"/>
            <w:vMerge w:val="restart"/>
            <w:tcBorders>
              <w:top w:val="single" w:sz="12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№</w:t>
            </w:r>
          </w:p>
        </w:tc>
        <w:tc>
          <w:tcPr>
            <w:tcW w:w="6011" w:type="dxa"/>
            <w:vMerge w:val="restart"/>
            <w:tcBorders>
              <w:top w:val="single" w:sz="12" w:space="0" w:color="000000"/>
              <w:left w:val="single" w:sz="4" w:space="0" w:color="auto"/>
              <w:bottom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Раздел, вопрос</w:t>
            </w:r>
          </w:p>
        </w:tc>
        <w:tc>
          <w:tcPr>
            <w:tcW w:w="2977" w:type="dxa"/>
            <w:gridSpan w:val="2"/>
            <w:tcBorders>
              <w:top w:val="single" w:sz="12" w:space="0" w:color="000000"/>
              <w:left w:val="nil"/>
              <w:bottom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Срок выполнения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6011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по плану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6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фактически</w:t>
            </w:r>
          </w:p>
        </w:tc>
      </w:tr>
      <w:tr w:rsidR="00E10B49" w:rsidRPr="00066AFA">
        <w:trPr>
          <w:cantSplit/>
          <w:jc w:val="center"/>
        </w:trPr>
        <w:tc>
          <w:tcPr>
            <w:tcW w:w="651" w:type="dxa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4" w:space="0" w:color="auto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2</w:t>
            </w:r>
          </w:p>
        </w:tc>
        <w:tc>
          <w:tcPr>
            <w:tcW w:w="1489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3</w:t>
            </w:r>
          </w:p>
        </w:tc>
        <w:tc>
          <w:tcPr>
            <w:tcW w:w="1488" w:type="dxa"/>
            <w:tcBorders>
              <w:top w:val="single" w:sz="6" w:space="0" w:color="auto"/>
              <w:left w:val="nil"/>
              <w:right w:val="single" w:sz="12" w:space="0" w:color="000000"/>
            </w:tcBorders>
          </w:tcPr>
          <w:p w:rsidR="00E10B49" w:rsidRPr="00066AFA" w:rsidRDefault="00E10B49" w:rsidP="00E10B49">
            <w:pPr>
              <w:jc w:val="center"/>
            </w:pPr>
            <w:r w:rsidRPr="00066AFA">
              <w:t>4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1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Трудозатраты на разработку и отладку программы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 w:rsidR="00DD667B">
              <w:t>5</w:t>
            </w:r>
            <w:r>
              <w:t>.0</w:t>
            </w:r>
            <w:r w:rsidR="00DD667B">
              <w:t>4</w:t>
            </w:r>
            <w:r>
              <w:t>.2018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 w:rsidR="00DD667B">
              <w:t>5</w:t>
            </w:r>
            <w:r>
              <w:t>.0</w:t>
            </w:r>
            <w:r w:rsidR="00DD667B">
              <w:t>4</w:t>
            </w:r>
            <w:r>
              <w:t>.2018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2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Расчет себестоимости программного продукта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 w:rsidR="00DD667B">
              <w:t>6</w:t>
            </w:r>
            <w:r>
              <w:t>.0</w:t>
            </w:r>
            <w:r w:rsidR="00DD667B">
              <w:t>4</w:t>
            </w:r>
            <w:r>
              <w:t>.2018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 w:rsidR="00DD667B">
              <w:t>6</w:t>
            </w:r>
            <w:r>
              <w:t>.0</w:t>
            </w:r>
            <w:r w:rsidR="00DD667B">
              <w:t>4</w:t>
            </w:r>
            <w:r>
              <w:t>.2018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3</w:t>
            </w:r>
          </w:p>
        </w:tc>
        <w:tc>
          <w:tcPr>
            <w:tcW w:w="6011" w:type="dxa"/>
            <w:tcBorders>
              <w:left w:val="single" w:sz="4" w:space="0" w:color="auto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Расчет цены программного продукта</w:t>
            </w:r>
          </w:p>
        </w:tc>
        <w:tc>
          <w:tcPr>
            <w:tcW w:w="1489" w:type="dxa"/>
            <w:tcBorders>
              <w:left w:val="nil"/>
              <w:right w:val="single" w:sz="12" w:space="0" w:color="000000"/>
            </w:tcBorders>
          </w:tcPr>
          <w:p w:rsidR="00680D70" w:rsidRPr="00066AFA" w:rsidRDefault="00DD667B" w:rsidP="00680D70">
            <w:pPr>
              <w:jc w:val="center"/>
            </w:pPr>
            <w:r>
              <w:t>08</w:t>
            </w:r>
            <w:r w:rsidR="00680D70">
              <w:t>.0</w:t>
            </w:r>
            <w:r>
              <w:t>4</w:t>
            </w:r>
            <w:r w:rsidR="00680D70">
              <w:t>.2018</w:t>
            </w:r>
          </w:p>
        </w:tc>
        <w:tc>
          <w:tcPr>
            <w:tcW w:w="1488" w:type="dxa"/>
            <w:tcBorders>
              <w:left w:val="nil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0</w:t>
            </w:r>
            <w:r w:rsidR="00DD667B">
              <w:t>8</w:t>
            </w:r>
            <w:r>
              <w:t>.0</w:t>
            </w:r>
            <w:r w:rsidR="00DD667B">
              <w:t>4</w:t>
            </w:r>
            <w:r>
              <w:t>.2018</w:t>
            </w:r>
          </w:p>
        </w:tc>
      </w:tr>
      <w:tr w:rsidR="00680D70" w:rsidRPr="00066AFA">
        <w:trPr>
          <w:cantSplit/>
          <w:jc w:val="center"/>
        </w:trPr>
        <w:tc>
          <w:tcPr>
            <w:tcW w:w="651" w:type="dxa"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680D70" w:rsidRPr="00066AFA" w:rsidRDefault="00680D70" w:rsidP="00680D70">
            <w:pPr>
              <w:jc w:val="center"/>
            </w:pPr>
            <w:r>
              <w:t>4</w:t>
            </w:r>
          </w:p>
        </w:tc>
        <w:tc>
          <w:tcPr>
            <w:tcW w:w="6011" w:type="dxa"/>
            <w:tcBorders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:rsidR="00680D70" w:rsidRPr="00066AFA" w:rsidRDefault="00680D70" w:rsidP="00680D70">
            <w:r w:rsidRPr="00341F80">
              <w:t>Расчет экономической эффективности</w:t>
            </w:r>
          </w:p>
        </w:tc>
        <w:tc>
          <w:tcPr>
            <w:tcW w:w="1489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680D70" w:rsidRPr="00066AFA" w:rsidRDefault="00680D70" w:rsidP="00680D70">
            <w:pPr>
              <w:jc w:val="center"/>
            </w:pPr>
            <w:r>
              <w:t>1</w:t>
            </w:r>
            <w:r w:rsidR="00DD667B">
              <w:t>0</w:t>
            </w:r>
            <w:r>
              <w:t>.0</w:t>
            </w:r>
            <w:r w:rsidR="00DD667B">
              <w:t>4</w:t>
            </w:r>
            <w:r>
              <w:t>.2018</w:t>
            </w:r>
          </w:p>
        </w:tc>
        <w:tc>
          <w:tcPr>
            <w:tcW w:w="1488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680D70" w:rsidRPr="00066AFA" w:rsidRDefault="00DD667B" w:rsidP="00680D70">
            <w:pPr>
              <w:jc w:val="center"/>
            </w:pPr>
            <w:r>
              <w:t>08</w:t>
            </w:r>
            <w:bookmarkStart w:id="0" w:name="_GoBack"/>
            <w:bookmarkEnd w:id="0"/>
            <w:r w:rsidR="00680D70">
              <w:t>.0</w:t>
            </w:r>
            <w:r>
              <w:t>4</w:t>
            </w:r>
            <w:r w:rsidR="00680D70">
              <w:t>.2018</w:t>
            </w:r>
          </w:p>
        </w:tc>
      </w:tr>
    </w:tbl>
    <w:p w:rsidR="00E10B49" w:rsidRPr="00066AFA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Рекомендуемая литература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а) Белов А.М., </w:t>
            </w:r>
            <w:proofErr w:type="spellStart"/>
            <w:r w:rsidRPr="000B6EEE">
              <w:t>Добрин</w:t>
            </w:r>
            <w:proofErr w:type="spellEnd"/>
            <w:r w:rsidRPr="000B6EEE">
              <w:t xml:space="preserve"> Г.Н., Карлик А.Е. Экономика организации (предприятия):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33540D">
            <w:r w:rsidRPr="000B6EEE">
              <w:t xml:space="preserve">практикум: </w:t>
            </w:r>
            <w:proofErr w:type="spellStart"/>
            <w:r w:rsidRPr="000B6EEE">
              <w:t>Учеб.пособие</w:t>
            </w:r>
            <w:proofErr w:type="spellEnd"/>
            <w:r w:rsidRPr="000B6EEE">
              <w:t xml:space="preserve"> для вузов. – М.: ИНФРА-М, 20</w:t>
            </w:r>
            <w:r>
              <w:t>13</w:t>
            </w:r>
            <w:r w:rsidRPr="000B6EEE">
              <w:t xml:space="preserve"> – </w:t>
            </w:r>
            <w:r>
              <w:t>305</w:t>
            </w:r>
            <w:r w:rsidRPr="000B6EEE">
              <w:t xml:space="preserve"> с.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Pr="000B6EEE" w:rsidRDefault="0033540D" w:rsidP="00DD7409">
            <w:r w:rsidRPr="000B6EEE">
              <w:t xml:space="preserve">б) Киселева А.В., Кудряшова Ю.В. Экономика предприятия. Учебно-методическое </w:t>
            </w:r>
          </w:p>
        </w:tc>
      </w:tr>
      <w:tr w:rsidR="0033540D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33540D" w:rsidRDefault="0033540D" w:rsidP="0033540D">
            <w:r w:rsidRPr="000B6EEE">
              <w:t>пособие. Череповец: ЧГУ, 20</w:t>
            </w:r>
            <w:r>
              <w:t>09</w:t>
            </w:r>
            <w:r w:rsidRPr="000B6EEE">
              <w:t>.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066AFA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E10B49" w:rsidRPr="00807554" w:rsidTr="00A91C0A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>
            <w:r w:rsidRPr="00066AFA">
              <w:t>Консультант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72692B" w:rsidP="00733E12">
            <w:pPr>
              <w:jc w:val="center"/>
            </w:pPr>
            <w:r>
              <w:t>Доцент Виноградова Людмила Николаевна</w:t>
            </w:r>
          </w:p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должность, фамилия, имя, отчество</w:t>
            </w:r>
          </w:p>
        </w:tc>
      </w:tr>
      <w:tr w:rsidR="00E10B49" w:rsidTr="00A91C0A">
        <w:trPr>
          <w:jc w:val="center"/>
        </w:trPr>
        <w:tc>
          <w:tcPr>
            <w:tcW w:w="1871" w:type="dxa"/>
          </w:tcPr>
          <w:p w:rsidR="00E10B49" w:rsidRDefault="00E10B49" w:rsidP="00E10B49"/>
        </w:tc>
        <w:tc>
          <w:tcPr>
            <w:tcW w:w="7768" w:type="dxa"/>
            <w:tcBorders>
              <w:bottom w:val="single" w:sz="4" w:space="0" w:color="auto"/>
            </w:tcBorders>
          </w:tcPr>
          <w:p w:rsidR="00E10B49" w:rsidRDefault="00E10B49" w:rsidP="00E10B49"/>
        </w:tc>
      </w:tr>
      <w:tr w:rsidR="00E10B49" w:rsidRPr="00A91C0A" w:rsidTr="00A91C0A">
        <w:trPr>
          <w:jc w:val="center"/>
        </w:trPr>
        <w:tc>
          <w:tcPr>
            <w:tcW w:w="1871" w:type="dxa"/>
          </w:tcPr>
          <w:p w:rsidR="00E10B49" w:rsidRPr="00A91C0A" w:rsidRDefault="00E10B49" w:rsidP="00E10B49">
            <w:pPr>
              <w:rPr>
                <w:sz w:val="20"/>
                <w:szCs w:val="20"/>
              </w:rPr>
            </w:pPr>
          </w:p>
        </w:tc>
        <w:tc>
          <w:tcPr>
            <w:tcW w:w="7768" w:type="dxa"/>
            <w:tcBorders>
              <w:top w:val="single" w:sz="4" w:space="0" w:color="auto"/>
            </w:tcBorders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подпись</w:t>
            </w:r>
          </w:p>
        </w:tc>
      </w:tr>
    </w:tbl>
    <w:p w:rsidR="00E10B49" w:rsidRDefault="00E10B49" w:rsidP="00E10B49">
      <w:pPr>
        <w:jc w:val="both"/>
      </w:pPr>
    </w:p>
    <w:p w:rsidR="00E10B49" w:rsidRDefault="00E10B49" w:rsidP="00E10B49">
      <w:pPr>
        <w:numPr>
          <w:ilvl w:val="0"/>
          <w:numId w:val="3"/>
        </w:numPr>
        <w:ind w:left="0" w:firstLine="0"/>
        <w:jc w:val="both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E10B49" w:rsidRPr="00807554" w:rsidTr="00A91C0A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:rsidR="00E10B49" w:rsidRPr="00807554" w:rsidRDefault="0072692B" w:rsidP="00A91C0A">
            <w:pPr>
              <w:jc w:val="both"/>
            </w:pPr>
            <w:r>
              <w:t>16 апреля 2018 г.</w:t>
            </w:r>
          </w:p>
        </w:tc>
      </w:tr>
      <w:tr w:rsidR="00E10B49" w:rsidTr="00A91C0A">
        <w:trPr>
          <w:jc w:val="center"/>
        </w:trPr>
        <w:tc>
          <w:tcPr>
            <w:tcW w:w="9639" w:type="dxa"/>
          </w:tcPr>
          <w:p w:rsidR="00E10B49" w:rsidRPr="00A91C0A" w:rsidRDefault="00E10B49" w:rsidP="00A91C0A">
            <w:pPr>
              <w:jc w:val="center"/>
              <w:rPr>
                <w:sz w:val="20"/>
                <w:szCs w:val="20"/>
              </w:rPr>
            </w:pPr>
            <w:r w:rsidRPr="00A91C0A">
              <w:rPr>
                <w:sz w:val="20"/>
                <w:szCs w:val="20"/>
              </w:rPr>
              <w:t>дата и подпись студента</w:t>
            </w:r>
          </w:p>
        </w:tc>
      </w:tr>
    </w:tbl>
    <w:p w:rsidR="008969B9" w:rsidRDefault="008969B9" w:rsidP="00E10B49">
      <w:pPr>
        <w:spacing w:line="360" w:lineRule="auto"/>
      </w:pPr>
    </w:p>
    <w:sectPr w:rsidR="008969B9" w:rsidSect="007770C9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B31" w:rsidRDefault="00F64B31" w:rsidP="00CD1BA7">
      <w:r>
        <w:separator/>
      </w:r>
    </w:p>
  </w:endnote>
  <w:endnote w:type="continuationSeparator" w:id="0">
    <w:p w:rsidR="00F64B31" w:rsidRDefault="00F64B31" w:rsidP="00CD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B31" w:rsidRDefault="00F64B31" w:rsidP="00CD1BA7">
      <w:r>
        <w:separator/>
      </w:r>
    </w:p>
  </w:footnote>
  <w:footnote w:type="continuationSeparator" w:id="0">
    <w:p w:rsidR="00F64B31" w:rsidRDefault="00F64B31" w:rsidP="00CD1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BA7" w:rsidRPr="000725D8" w:rsidRDefault="00CD1BA7" w:rsidP="00CD1BA7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B70426">
      <w:rPr>
        <w:sz w:val="20"/>
        <w:szCs w:val="20"/>
      </w:rPr>
      <w:t>в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CD1BA7" w:rsidRPr="005A2DFA" w:rsidTr="00751AD9">
      <w:trPr>
        <w:jc w:val="center"/>
      </w:trPr>
      <w:tc>
        <w:tcPr>
          <w:tcW w:w="9854" w:type="dxa"/>
        </w:tcPr>
        <w:p w:rsidR="00CD1BA7" w:rsidRPr="005A2DFA" w:rsidRDefault="00CD1BA7" w:rsidP="00751AD9">
          <w:pPr>
            <w:pStyle w:val="aa"/>
            <w:rPr>
              <w:caps/>
              <w:szCs w:val="24"/>
            </w:rPr>
          </w:pPr>
          <w:r w:rsidRPr="005A2DFA">
            <w:rPr>
              <w:caps/>
              <w:szCs w:val="24"/>
            </w:rPr>
            <w:t>минобрнауки россии</w:t>
          </w:r>
        </w:p>
        <w:p w:rsidR="00D87A24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>федеральное государственное бюджетное</w:t>
          </w:r>
        </w:p>
        <w:p w:rsidR="00CD1BA7" w:rsidRPr="005A2DFA" w:rsidRDefault="00CD1BA7" w:rsidP="00751AD9">
          <w:pPr>
            <w:pStyle w:val="aa"/>
            <w:rPr>
              <w:szCs w:val="24"/>
            </w:rPr>
          </w:pPr>
          <w:r w:rsidRPr="005A2DFA">
            <w:rPr>
              <w:szCs w:val="24"/>
            </w:rPr>
            <w:t xml:space="preserve"> образовательное учреждение</w:t>
          </w:r>
          <w:r w:rsidR="00D87A24">
            <w:rPr>
              <w:szCs w:val="24"/>
            </w:rPr>
            <w:t xml:space="preserve"> </w:t>
          </w:r>
          <w:r w:rsidRPr="005A2DFA">
            <w:rPr>
              <w:szCs w:val="24"/>
            </w:rPr>
            <w:t>высшего образования</w:t>
          </w:r>
        </w:p>
        <w:p w:rsidR="00CD1BA7" w:rsidRPr="005A2DFA" w:rsidRDefault="00941D71" w:rsidP="00751AD9">
          <w:pPr>
            <w:pStyle w:val="aa"/>
          </w:pPr>
          <w:r w:rsidRPr="005A2DFA">
            <w:rPr>
              <w:szCs w:val="24"/>
            </w:rPr>
            <w:t>«Череповецкий государственный университет»</w:t>
          </w:r>
        </w:p>
      </w:tc>
    </w:tr>
  </w:tbl>
  <w:p w:rsidR="00CD1BA7" w:rsidRDefault="00CD1B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A24"/>
    <w:rsid w:val="000A3A84"/>
    <w:rsid w:val="0017490A"/>
    <w:rsid w:val="001C0B31"/>
    <w:rsid w:val="001C6DCA"/>
    <w:rsid w:val="001D3D29"/>
    <w:rsid w:val="001F3083"/>
    <w:rsid w:val="002759DB"/>
    <w:rsid w:val="002C14EE"/>
    <w:rsid w:val="00320D70"/>
    <w:rsid w:val="0033540D"/>
    <w:rsid w:val="003D2609"/>
    <w:rsid w:val="00524F08"/>
    <w:rsid w:val="005A2DFA"/>
    <w:rsid w:val="005B7973"/>
    <w:rsid w:val="00680D70"/>
    <w:rsid w:val="0072692B"/>
    <w:rsid w:val="00733E12"/>
    <w:rsid w:val="00744517"/>
    <w:rsid w:val="00751AD9"/>
    <w:rsid w:val="007770C9"/>
    <w:rsid w:val="007A510A"/>
    <w:rsid w:val="008969B9"/>
    <w:rsid w:val="00941D71"/>
    <w:rsid w:val="00A3038E"/>
    <w:rsid w:val="00A91C0A"/>
    <w:rsid w:val="00AC586E"/>
    <w:rsid w:val="00AF3B5E"/>
    <w:rsid w:val="00B70426"/>
    <w:rsid w:val="00CD1BA7"/>
    <w:rsid w:val="00D34BDF"/>
    <w:rsid w:val="00D525BA"/>
    <w:rsid w:val="00D87A24"/>
    <w:rsid w:val="00DD667B"/>
    <w:rsid w:val="00DD6E74"/>
    <w:rsid w:val="00DE4C20"/>
    <w:rsid w:val="00E10B49"/>
    <w:rsid w:val="00F64B31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68D16"/>
  <w15:docId w15:val="{FBA40E99-F862-4AA9-AF49-C7E2D0E6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CD1B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D1BA7"/>
    <w:rPr>
      <w:sz w:val="24"/>
      <w:szCs w:val="24"/>
    </w:rPr>
  </w:style>
  <w:style w:type="paragraph" w:styleId="a8">
    <w:name w:val="footer"/>
    <w:basedOn w:val="a"/>
    <w:link w:val="a9"/>
    <w:rsid w:val="00CD1B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D1BA7"/>
    <w:rPr>
      <w:sz w:val="24"/>
      <w:szCs w:val="24"/>
    </w:rPr>
  </w:style>
  <w:style w:type="paragraph" w:styleId="aa">
    <w:name w:val="Title"/>
    <w:basedOn w:val="a"/>
    <w:link w:val="ab"/>
    <w:qFormat/>
    <w:rsid w:val="00CD1BA7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CD1BA7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95;&#1072;&#1089;&#1090;&#110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1D468-81A5-4CCA-9671-C64BC200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8AD32-0D24-445A-8022-CF24F3A46B7A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5EE8E054-3266-4C29-BD7E-060815A05F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часть ВКР</Template>
  <TotalTime>26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Антон Белов</cp:lastModifiedBy>
  <cp:revision>12</cp:revision>
  <cp:lastPrinted>2018-06-19T10:34:00Z</cp:lastPrinted>
  <dcterms:created xsi:type="dcterms:W3CDTF">2016-06-06T07:02:00Z</dcterms:created>
  <dcterms:modified xsi:type="dcterms:W3CDTF">2018-06-19T10:39:00Z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210800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