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F19" w:rsidRDefault="00562975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Институт информационных технологий</w:t>
      </w:r>
    </w:p>
    <w:p w:rsidR="00DA290F" w:rsidRDefault="00562975" w:rsidP="00254F19">
      <w:pPr>
        <w:spacing w:line="288" w:lineRule="auto"/>
        <w:jc w:val="center"/>
        <w:rPr>
          <w:szCs w:val="24"/>
        </w:rPr>
      </w:pPr>
      <w:r>
        <w:rPr>
          <w:szCs w:val="24"/>
        </w:rPr>
        <w:t>Математическое и программное обеспечение электронно-вычислительных машин</w:t>
      </w:r>
    </w:p>
    <w:p w:rsidR="00254F19" w:rsidRPr="001941F3" w:rsidRDefault="001941F3" w:rsidP="003109BD">
      <w:pPr>
        <w:pStyle w:val="a4"/>
        <w:spacing w:line="288" w:lineRule="auto"/>
        <w:rPr>
          <w:b w:val="0"/>
          <w:bCs w:val="0"/>
          <w:szCs w:val="24"/>
          <w:lang w:val="ru-RU"/>
        </w:rPr>
      </w:pPr>
      <w:r w:rsidRPr="001941F3">
        <w:rPr>
          <w:b w:val="0"/>
        </w:rPr>
        <w:t>09.03.02 Информационные системы и технологии</w:t>
      </w:r>
    </w:p>
    <w:p w:rsidR="00254F19" w:rsidRPr="00254F19" w:rsidRDefault="00254F19" w:rsidP="003109BD">
      <w:pPr>
        <w:pStyle w:val="a4"/>
        <w:spacing w:line="288" w:lineRule="auto"/>
        <w:rPr>
          <w:b w:val="0"/>
          <w:bCs w:val="0"/>
          <w:szCs w:val="24"/>
        </w:rPr>
      </w:pPr>
    </w:p>
    <w:p w:rsidR="0037719F" w:rsidRPr="00FA0C44" w:rsidRDefault="00867256" w:rsidP="00AF7B2F">
      <w:pPr>
        <w:pStyle w:val="a4"/>
        <w:spacing w:line="288" w:lineRule="auto"/>
        <w:rPr>
          <w:caps/>
          <w:szCs w:val="24"/>
        </w:rPr>
      </w:pPr>
      <w:r w:rsidRPr="00FA0C44">
        <w:rPr>
          <w:caps/>
          <w:szCs w:val="24"/>
        </w:rPr>
        <w:t>за</w:t>
      </w:r>
      <w:r w:rsidR="0037719F" w:rsidRPr="00FA0C44">
        <w:rPr>
          <w:caps/>
          <w:szCs w:val="24"/>
        </w:rPr>
        <w:t xml:space="preserve">явление </w:t>
      </w:r>
    </w:p>
    <w:p w:rsidR="00BC3319" w:rsidRPr="00FA0C44" w:rsidRDefault="0037719F" w:rsidP="00AF7B2F">
      <w:pPr>
        <w:pStyle w:val="a4"/>
        <w:spacing w:line="288" w:lineRule="auto"/>
        <w:rPr>
          <w:szCs w:val="24"/>
        </w:rPr>
      </w:pPr>
      <w:r w:rsidRPr="00FA0C44">
        <w:rPr>
          <w:caps/>
          <w:szCs w:val="24"/>
        </w:rPr>
        <w:t xml:space="preserve">о самостоятельном характере </w:t>
      </w:r>
      <w:r w:rsidR="00DB701A" w:rsidRPr="00FA0C44">
        <w:rPr>
          <w:caps/>
          <w:szCs w:val="24"/>
        </w:rPr>
        <w:t>выпускной квалификационной работы</w:t>
      </w:r>
      <w:r w:rsidRPr="00FA0C44">
        <w:rPr>
          <w:caps/>
          <w:szCs w:val="24"/>
        </w:rPr>
        <w:t xml:space="preserve"> (ВКР)</w:t>
      </w:r>
    </w:p>
    <w:p w:rsidR="00AF7B2F" w:rsidRDefault="00AF7B2F" w:rsidP="00AF7B2F">
      <w:pPr>
        <w:pStyle w:val="a4"/>
        <w:spacing w:line="288" w:lineRule="auto"/>
        <w:rPr>
          <w:b w:val="0"/>
          <w:bCs w:val="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514"/>
        <w:gridCol w:w="2552"/>
        <w:gridCol w:w="5351"/>
      </w:tblGrid>
      <w:tr w:rsidR="009A1A24" w:rsidTr="009A1A24">
        <w:tc>
          <w:tcPr>
            <w:tcW w:w="437" w:type="dxa"/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  <w:r w:rsidRPr="009A1A24">
              <w:rPr>
                <w:bCs/>
              </w:rPr>
              <w:t>Я,</w:t>
            </w:r>
          </w:p>
        </w:tc>
        <w:tc>
          <w:tcPr>
            <w:tcW w:w="9417" w:type="dxa"/>
            <w:gridSpan w:val="3"/>
            <w:tcBorders>
              <w:bottom w:val="single" w:sz="4" w:space="0" w:color="auto"/>
            </w:tcBorders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Белов Антон Сергеевич</w:t>
            </w:r>
          </w:p>
        </w:tc>
      </w:tr>
      <w:tr w:rsidR="009A1A24" w:rsidTr="009A1A24">
        <w:tc>
          <w:tcPr>
            <w:tcW w:w="437" w:type="dxa"/>
          </w:tcPr>
          <w:p w:rsidR="009A1A24" w:rsidRPr="009A1A24" w:rsidRDefault="009A1A24" w:rsidP="003109BD">
            <w:pPr>
              <w:spacing w:line="288" w:lineRule="auto"/>
              <w:jc w:val="center"/>
              <w:rPr>
                <w:bCs/>
              </w:rPr>
            </w:pPr>
          </w:p>
        </w:tc>
        <w:tc>
          <w:tcPr>
            <w:tcW w:w="9417" w:type="dxa"/>
            <w:gridSpan w:val="3"/>
            <w:tcBorders>
              <w:top w:val="single" w:sz="4" w:space="0" w:color="auto"/>
            </w:tcBorders>
          </w:tcPr>
          <w:p w:rsidR="009A1A24" w:rsidRPr="009A1A24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ФИО</w:t>
            </w:r>
            <w:r>
              <w:rPr>
                <w:sz w:val="18"/>
                <w:szCs w:val="18"/>
              </w:rPr>
              <w:t xml:space="preserve"> (полностью)</w:t>
            </w:r>
          </w:p>
        </w:tc>
      </w:tr>
      <w:tr w:rsidR="009A1A24" w:rsidTr="009A1A24">
        <w:tc>
          <w:tcPr>
            <w:tcW w:w="1951" w:type="dxa"/>
            <w:gridSpan w:val="2"/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студент группы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1ИСб-0041оп</w:t>
            </w:r>
          </w:p>
        </w:tc>
      </w:tr>
      <w:tr w:rsidR="009A1A24" w:rsidTr="009A1A24">
        <w:tc>
          <w:tcPr>
            <w:tcW w:w="1951" w:type="dxa"/>
            <w:gridSpan w:val="2"/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</w:p>
        </w:tc>
        <w:tc>
          <w:tcPr>
            <w:tcW w:w="7903" w:type="dxa"/>
            <w:gridSpan w:val="2"/>
            <w:tcBorders>
              <w:top w:val="single" w:sz="4" w:space="0" w:color="auto"/>
            </w:tcBorders>
          </w:tcPr>
          <w:p w:rsidR="009A1A24" w:rsidRDefault="009A1A24" w:rsidP="001D3A03">
            <w:pPr>
              <w:spacing w:line="288" w:lineRule="auto"/>
              <w:jc w:val="center"/>
              <w:rPr>
                <w:b/>
                <w:bCs/>
              </w:rPr>
            </w:pPr>
            <w:r w:rsidRPr="00EF0A2E">
              <w:rPr>
                <w:sz w:val="18"/>
                <w:szCs w:val="18"/>
              </w:rPr>
              <w:t>номер группы</w:t>
            </w:r>
            <w:r>
              <w:rPr>
                <w:b/>
                <w:bCs/>
              </w:rPr>
              <w:t xml:space="preserve"> </w:t>
            </w:r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направления подготовки (специальности</w:t>
            </w:r>
            <w:r>
              <w:t>)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 w:rsidRPr="009A1A24">
              <w:rPr>
                <w:bCs/>
              </w:rPr>
              <w:t>09.03.02</w:t>
            </w:r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 w:rsidRPr="009A1A24">
              <w:rPr>
                <w:bCs/>
              </w:rPr>
              <w:t>Информационные системы и технологии</w:t>
            </w:r>
          </w:p>
        </w:tc>
      </w:tr>
      <w:tr w:rsidR="009A1A24" w:rsidTr="009A1A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A24" w:rsidRPr="009A1A24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наименование направления подготовки (специальности)</w:t>
            </w:r>
          </w:p>
        </w:tc>
      </w:tr>
    </w:tbl>
    <w:p w:rsidR="00EF0A2E" w:rsidRPr="00EF0A2E" w:rsidRDefault="00EF0A2E" w:rsidP="00EF0A2E">
      <w:pPr>
        <w:jc w:val="both"/>
        <w:rPr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54"/>
        <w:gridCol w:w="2524"/>
        <w:gridCol w:w="276"/>
      </w:tblGrid>
      <w:tr w:rsidR="009A1A24" w:rsidTr="009A1A2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t>заявляю, что в моей выпускной квалификационной работе на тему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1D3A03">
            <w:pPr>
              <w:spacing w:line="288" w:lineRule="auto"/>
              <w:jc w:val="center"/>
              <w:rPr>
                <w:bCs/>
              </w:rPr>
            </w:pPr>
            <w:r>
              <w:rPr>
                <w:bCs/>
              </w:rPr>
              <w:t>р</w:t>
            </w:r>
            <w:r w:rsidRPr="009A1A24">
              <w:rPr>
                <w:bCs/>
              </w:rPr>
              <w:t>азработка</w:t>
            </w:r>
            <w:r>
              <w:rPr>
                <w:bCs/>
              </w:rPr>
              <w:t xml:space="preserve"> </w:t>
            </w:r>
            <w:r w:rsidRPr="009A1A24">
              <w:rPr>
                <w:bCs/>
              </w:rPr>
              <w:t>подсистемы</w:t>
            </w:r>
          </w:p>
        </w:tc>
      </w:tr>
      <w:tr w:rsidR="009A1A24" w:rsidTr="009A1A24">
        <w:tc>
          <w:tcPr>
            <w:tcW w:w="95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1A24" w:rsidRPr="009A1A24" w:rsidRDefault="009A1A24" w:rsidP="00363714">
            <w:pPr>
              <w:spacing w:line="288" w:lineRule="auto"/>
              <w:rPr>
                <w:bCs/>
              </w:rPr>
            </w:pPr>
            <w:bookmarkStart w:id="0" w:name="_GoBack"/>
            <w:bookmarkEnd w:id="0"/>
            <w:r w:rsidRPr="009A1A24">
              <w:rPr>
                <w:bCs/>
              </w:rPr>
              <w:t>учёта рабочего времени и местоположения сотрудников АО «Сбербанк-Технологии»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1A24" w:rsidRDefault="009A1A24" w:rsidP="009A1A24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</w:tr>
      <w:tr w:rsidR="009A1A24" w:rsidTr="009A1A24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1A24" w:rsidRPr="00EF0A2E" w:rsidRDefault="009A1A24" w:rsidP="009A1A24">
            <w:pPr>
              <w:jc w:val="center"/>
              <w:rPr>
                <w:sz w:val="18"/>
                <w:szCs w:val="18"/>
              </w:rPr>
            </w:pPr>
            <w:r w:rsidRPr="00EF0A2E">
              <w:rPr>
                <w:sz w:val="18"/>
                <w:szCs w:val="18"/>
              </w:rPr>
              <w:t>название работы</w:t>
            </w:r>
          </w:p>
        </w:tc>
      </w:tr>
    </w:tbl>
    <w:p w:rsidR="00EF0A2E" w:rsidRPr="00EF0A2E" w:rsidRDefault="00EF0A2E" w:rsidP="00EF0A2E">
      <w:pPr>
        <w:jc w:val="both"/>
        <w:rPr>
          <w:sz w:val="18"/>
          <w:szCs w:val="18"/>
        </w:rPr>
      </w:pPr>
    </w:p>
    <w:p w:rsidR="0045395E" w:rsidRDefault="0045395E" w:rsidP="00EF0A2E">
      <w:pPr>
        <w:jc w:val="both"/>
      </w:pPr>
      <w:r>
        <w:t>представленной в государственную экзаменационную комиссию для публичной защиты,</w:t>
      </w:r>
      <w:r w:rsidR="00DB701A">
        <w:t xml:space="preserve"> в</w:t>
      </w:r>
      <w:r>
        <w:t>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  <w:r w:rsidR="00DB701A">
        <w:t xml:space="preserve"> Работа написана самостоятельно.</w:t>
      </w:r>
    </w:p>
    <w:p w:rsidR="00DB701A" w:rsidRDefault="00DB701A" w:rsidP="00EF0A2E">
      <w:pPr>
        <w:jc w:val="both"/>
      </w:pPr>
      <w:r>
        <w:t>Не возражаю против размещения моей выпускной квалификационной работы в электронно-библиотечной системе ЧГУ.</w:t>
      </w:r>
    </w:p>
    <w:p w:rsidR="00EF0A2E" w:rsidRDefault="00EF0A2E" w:rsidP="00EF0A2E">
      <w:pPr>
        <w:jc w:val="both"/>
      </w:pPr>
    </w:p>
    <w:p w:rsidR="00A21196" w:rsidRDefault="00A21196" w:rsidP="00263200">
      <w:pPr>
        <w:jc w:val="both"/>
      </w:pPr>
    </w:p>
    <w:p w:rsidR="00D474B9" w:rsidRDefault="00D474B9" w:rsidP="00263200">
      <w:pPr>
        <w:jc w:val="both"/>
      </w:pPr>
      <w:r>
        <w:t>«____» ____________ 20__</w:t>
      </w:r>
      <w:r w:rsidR="00FA0C44" w:rsidRPr="00562975">
        <w:t xml:space="preserve"> </w:t>
      </w:r>
      <w:r>
        <w:t>г.</w:t>
      </w:r>
      <w:r>
        <w:tab/>
        <w:t>_______________</w:t>
      </w:r>
      <w:r>
        <w:tab/>
      </w:r>
      <w:r>
        <w:tab/>
        <w:t>________________________</w:t>
      </w:r>
    </w:p>
    <w:p w:rsidR="00D474B9" w:rsidRDefault="00D474B9" w:rsidP="002632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p w:rsidR="00D474B9" w:rsidRDefault="00D474B9" w:rsidP="00263200">
      <w:pPr>
        <w:jc w:val="both"/>
      </w:pPr>
    </w:p>
    <w:p w:rsidR="00D474B9" w:rsidRDefault="00D474B9" w:rsidP="00263200">
      <w:pPr>
        <w:jc w:val="both"/>
      </w:pPr>
    </w:p>
    <w:p w:rsidR="00D474B9" w:rsidRDefault="00D474B9" w:rsidP="00263200">
      <w:pPr>
        <w:jc w:val="both"/>
      </w:pPr>
    </w:p>
    <w:p w:rsidR="00A21196" w:rsidRDefault="00DB701A" w:rsidP="00263200">
      <w:pPr>
        <w:jc w:val="both"/>
      </w:pPr>
      <w:r>
        <w:t>СОГЛАСОВАНО:</w:t>
      </w:r>
    </w:p>
    <w:p w:rsidR="00DB701A" w:rsidRDefault="00DB701A" w:rsidP="00263200">
      <w:pPr>
        <w:jc w:val="both"/>
      </w:pPr>
    </w:p>
    <w:p w:rsidR="00DB701A" w:rsidRDefault="002D5772" w:rsidP="00263200">
      <w:pPr>
        <w:jc w:val="both"/>
      </w:pPr>
      <w:r>
        <w:t>Руководитель ВКР</w:t>
      </w:r>
      <w:r>
        <w:tab/>
      </w:r>
      <w:r>
        <w:tab/>
      </w:r>
      <w: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 w:rsidRPr="002D5772">
        <w:rPr>
          <w:u w:val="single"/>
        </w:rPr>
        <w:tab/>
      </w:r>
      <w:r>
        <w:tab/>
        <w:t>_____________________</w:t>
      </w:r>
      <w:r w:rsidR="00D474B9">
        <w:t>____</w:t>
      </w:r>
    </w:p>
    <w:p w:rsidR="002D5772" w:rsidRPr="002D5772" w:rsidRDefault="002D5772" w:rsidP="00263200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3DA">
        <w:rPr>
          <w:sz w:val="18"/>
          <w:szCs w:val="18"/>
        </w:rPr>
        <w:t>п</w:t>
      </w:r>
      <w:r w:rsidRPr="002D5772">
        <w:rPr>
          <w:sz w:val="18"/>
          <w:szCs w:val="18"/>
        </w:rPr>
        <w:t>одпись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ФИО (расшифровка)</w:t>
      </w:r>
    </w:p>
    <w:sectPr w:rsidR="002D5772" w:rsidRPr="002D5772" w:rsidSect="00263200">
      <w:footerReference w:type="even" r:id="rId10"/>
      <w:footerReference w:type="default" r:id="rId11"/>
      <w:headerReference w:type="first" r:id="rId12"/>
      <w:pgSz w:w="11907" w:h="16840" w:code="9"/>
      <w:pgMar w:top="1134" w:right="851" w:bottom="1134" w:left="1418" w:header="709" w:footer="709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792" w:rsidRDefault="00180792">
      <w:r>
        <w:separator/>
      </w:r>
    </w:p>
  </w:endnote>
  <w:endnote w:type="continuationSeparator" w:id="0">
    <w:p w:rsidR="00180792" w:rsidRDefault="0018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319" w:rsidRDefault="00BC3319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C3319" w:rsidRDefault="00BC331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2AF" w:rsidRDefault="00A822AF" w:rsidP="007F2A3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5395E">
      <w:rPr>
        <w:rStyle w:val="a7"/>
        <w:noProof/>
      </w:rPr>
      <w:t>2</w:t>
    </w:r>
    <w:r>
      <w:rPr>
        <w:rStyle w:val="a7"/>
      </w:rPr>
      <w:fldChar w:fldCharType="end"/>
    </w:r>
  </w:p>
  <w:p w:rsidR="00BC3319" w:rsidRDefault="00BC331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792" w:rsidRDefault="00180792">
      <w:r>
        <w:separator/>
      </w:r>
    </w:p>
  </w:footnote>
  <w:footnote w:type="continuationSeparator" w:id="0">
    <w:p w:rsidR="00180792" w:rsidRDefault="00180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B1A" w:rsidRPr="000805E6" w:rsidRDefault="00DB5B1A" w:rsidP="00DB5B1A">
    <w:pPr>
      <w:jc w:val="right"/>
      <w:rPr>
        <w:sz w:val="20"/>
      </w:rPr>
    </w:pPr>
    <w:r w:rsidRPr="000805E6">
      <w:rPr>
        <w:sz w:val="20"/>
      </w:rPr>
      <w:t>СМК Ф 8.2.4-01-</w:t>
    </w:r>
    <w:r w:rsidR="007A63D6">
      <w:rPr>
        <w:sz w:val="20"/>
      </w:rPr>
      <w:t>16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854"/>
    </w:tblGrid>
    <w:tr w:rsidR="00DB5B1A" w:rsidRPr="00FA0C44" w:rsidTr="00254366">
      <w:trPr>
        <w:jc w:val="center"/>
      </w:trPr>
      <w:tc>
        <w:tcPr>
          <w:tcW w:w="9854" w:type="dxa"/>
        </w:tcPr>
        <w:p w:rsidR="00DB5B1A" w:rsidRPr="00FA0C44" w:rsidRDefault="00DB5B1A" w:rsidP="00254366">
          <w:pPr>
            <w:pStyle w:val="a4"/>
            <w:rPr>
              <w:caps/>
              <w:szCs w:val="24"/>
              <w:lang w:val="ru-RU" w:eastAsia="ru-RU"/>
            </w:rPr>
          </w:pPr>
          <w:r w:rsidRPr="00FA0C44">
            <w:rPr>
              <w:caps/>
              <w:szCs w:val="24"/>
              <w:lang w:val="ru-RU" w:eastAsia="ru-RU"/>
            </w:rPr>
            <w:t>минобрнауки россии</w:t>
          </w:r>
        </w:p>
        <w:p w:rsidR="00E10028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 xml:space="preserve">федеральное государственное бюджетное </w:t>
          </w:r>
        </w:p>
        <w:p w:rsidR="00DB5B1A" w:rsidRPr="00FA0C44" w:rsidRDefault="00DB5B1A" w:rsidP="00254366">
          <w:pPr>
            <w:pStyle w:val="a4"/>
            <w:rPr>
              <w:szCs w:val="24"/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образовательное учреждение</w:t>
          </w:r>
          <w:r w:rsidR="00E10028">
            <w:rPr>
              <w:szCs w:val="24"/>
              <w:lang w:val="ru-RU" w:eastAsia="ru-RU"/>
            </w:rPr>
            <w:t xml:space="preserve"> </w:t>
          </w:r>
          <w:r w:rsidRPr="00FA0C44">
            <w:rPr>
              <w:szCs w:val="24"/>
              <w:lang w:val="ru-RU" w:eastAsia="ru-RU"/>
            </w:rPr>
            <w:t>высшего образования</w:t>
          </w:r>
        </w:p>
        <w:p w:rsidR="00DB5B1A" w:rsidRPr="00FA0C44" w:rsidRDefault="00010BF0" w:rsidP="00254366">
          <w:pPr>
            <w:pStyle w:val="a4"/>
            <w:rPr>
              <w:lang w:val="ru-RU" w:eastAsia="ru-RU"/>
            </w:rPr>
          </w:pPr>
          <w:r w:rsidRPr="00FA0C44">
            <w:rPr>
              <w:szCs w:val="24"/>
              <w:lang w:val="ru-RU" w:eastAsia="ru-RU"/>
            </w:rPr>
            <w:t>«Череповецкий государственный университет»</w:t>
          </w:r>
        </w:p>
      </w:tc>
    </w:tr>
  </w:tbl>
  <w:p w:rsidR="007F2A36" w:rsidRPr="00DB5B1A" w:rsidRDefault="007F2A36" w:rsidP="00DB5B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2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5B10725"/>
    <w:multiLevelType w:val="hybridMultilevel"/>
    <w:tmpl w:val="9E662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309FB"/>
    <w:multiLevelType w:val="hybridMultilevel"/>
    <w:tmpl w:val="2F22B0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9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13F63FD"/>
    <w:multiLevelType w:val="singleLevel"/>
    <w:tmpl w:val="66CAD9F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 w15:restartNumberingAfterBreak="0">
    <w:nsid w:val="1388785C"/>
    <w:multiLevelType w:val="hybridMultilevel"/>
    <w:tmpl w:val="5CF21ABE"/>
    <w:lvl w:ilvl="0" w:tplc="8D602D9C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1" w:tplc="DE68D268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cs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AA0B4C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175491"/>
    <w:multiLevelType w:val="multilevel"/>
    <w:tmpl w:val="E59E6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573A0"/>
    <w:multiLevelType w:val="hybridMultilevel"/>
    <w:tmpl w:val="9B1CF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0168B"/>
    <w:multiLevelType w:val="multilevel"/>
    <w:tmpl w:val="0E1A7A74"/>
    <w:lvl w:ilvl="0">
      <w:start w:val="3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E82D2E"/>
    <w:multiLevelType w:val="hybridMultilevel"/>
    <w:tmpl w:val="244838E0"/>
    <w:lvl w:ilvl="0" w:tplc="26DE611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2D728C"/>
    <w:multiLevelType w:val="multilevel"/>
    <w:tmpl w:val="578CE8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42"/>
        </w:tabs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53"/>
        </w:tabs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24"/>
        </w:tabs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35"/>
        </w:tabs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06"/>
        </w:tabs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17"/>
        </w:tabs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488"/>
        </w:tabs>
        <w:ind w:left="11488" w:hanging="1800"/>
      </w:pPr>
      <w:rPr>
        <w:rFonts w:hint="default"/>
      </w:rPr>
    </w:lvl>
  </w:abstractNum>
  <w:abstractNum w:abstractNumId="12" w15:restartNumberingAfterBreak="0">
    <w:nsid w:val="256C51D5"/>
    <w:multiLevelType w:val="multilevel"/>
    <w:tmpl w:val="5F3CE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5D354F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260722DC"/>
    <w:multiLevelType w:val="hybridMultilevel"/>
    <w:tmpl w:val="DF6A8A04"/>
    <w:lvl w:ilvl="0" w:tplc="3892A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7ECF18">
      <w:numFmt w:val="none"/>
      <w:lvlText w:val=""/>
      <w:lvlJc w:val="left"/>
      <w:pPr>
        <w:tabs>
          <w:tab w:val="num" w:pos="360"/>
        </w:tabs>
      </w:pPr>
    </w:lvl>
    <w:lvl w:ilvl="2" w:tplc="8444B40E">
      <w:numFmt w:val="none"/>
      <w:lvlText w:val=""/>
      <w:lvlJc w:val="left"/>
      <w:pPr>
        <w:tabs>
          <w:tab w:val="num" w:pos="360"/>
        </w:tabs>
      </w:pPr>
    </w:lvl>
    <w:lvl w:ilvl="3" w:tplc="0C46596E">
      <w:numFmt w:val="none"/>
      <w:lvlText w:val=""/>
      <w:lvlJc w:val="left"/>
      <w:pPr>
        <w:tabs>
          <w:tab w:val="num" w:pos="360"/>
        </w:tabs>
      </w:pPr>
    </w:lvl>
    <w:lvl w:ilvl="4" w:tplc="3AE86336">
      <w:numFmt w:val="none"/>
      <w:lvlText w:val=""/>
      <w:lvlJc w:val="left"/>
      <w:pPr>
        <w:tabs>
          <w:tab w:val="num" w:pos="360"/>
        </w:tabs>
      </w:pPr>
    </w:lvl>
    <w:lvl w:ilvl="5" w:tplc="8DF44322">
      <w:numFmt w:val="none"/>
      <w:lvlText w:val=""/>
      <w:lvlJc w:val="left"/>
      <w:pPr>
        <w:tabs>
          <w:tab w:val="num" w:pos="360"/>
        </w:tabs>
      </w:pPr>
    </w:lvl>
    <w:lvl w:ilvl="6" w:tplc="C1961420">
      <w:numFmt w:val="none"/>
      <w:lvlText w:val=""/>
      <w:lvlJc w:val="left"/>
      <w:pPr>
        <w:tabs>
          <w:tab w:val="num" w:pos="360"/>
        </w:tabs>
      </w:pPr>
    </w:lvl>
    <w:lvl w:ilvl="7" w:tplc="566029A4">
      <w:numFmt w:val="none"/>
      <w:lvlText w:val=""/>
      <w:lvlJc w:val="left"/>
      <w:pPr>
        <w:tabs>
          <w:tab w:val="num" w:pos="360"/>
        </w:tabs>
      </w:pPr>
    </w:lvl>
    <w:lvl w:ilvl="8" w:tplc="F446B0F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74C409F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27DE3C71"/>
    <w:multiLevelType w:val="hybridMultilevel"/>
    <w:tmpl w:val="04E08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BB4DBD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2DC8057E"/>
    <w:multiLevelType w:val="hybridMultilevel"/>
    <w:tmpl w:val="AD869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B57FD4"/>
    <w:multiLevelType w:val="hybridMultilevel"/>
    <w:tmpl w:val="5F581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74B51"/>
    <w:multiLevelType w:val="hybridMultilevel"/>
    <w:tmpl w:val="F6EA2036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0540B"/>
    <w:multiLevelType w:val="hybridMultilevel"/>
    <w:tmpl w:val="5CF21ABE"/>
    <w:lvl w:ilvl="0" w:tplc="DF2E833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D65024"/>
    <w:multiLevelType w:val="hybridMultilevel"/>
    <w:tmpl w:val="4F528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05706">
      <w:start w:val="3"/>
      <w:numFmt w:val="decimal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7072B"/>
    <w:multiLevelType w:val="hybridMultilevel"/>
    <w:tmpl w:val="718807CA"/>
    <w:lvl w:ilvl="0" w:tplc="0AE43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6758E">
      <w:numFmt w:val="none"/>
      <w:lvlText w:val=""/>
      <w:lvlJc w:val="left"/>
      <w:pPr>
        <w:tabs>
          <w:tab w:val="num" w:pos="360"/>
        </w:tabs>
      </w:pPr>
    </w:lvl>
    <w:lvl w:ilvl="2" w:tplc="4112CF1A">
      <w:numFmt w:val="none"/>
      <w:lvlText w:val=""/>
      <w:lvlJc w:val="left"/>
      <w:pPr>
        <w:tabs>
          <w:tab w:val="num" w:pos="360"/>
        </w:tabs>
      </w:pPr>
    </w:lvl>
    <w:lvl w:ilvl="3" w:tplc="95BE1182">
      <w:numFmt w:val="none"/>
      <w:lvlText w:val=""/>
      <w:lvlJc w:val="left"/>
      <w:pPr>
        <w:tabs>
          <w:tab w:val="num" w:pos="360"/>
        </w:tabs>
      </w:pPr>
    </w:lvl>
    <w:lvl w:ilvl="4" w:tplc="0FF0DB20">
      <w:numFmt w:val="none"/>
      <w:lvlText w:val=""/>
      <w:lvlJc w:val="left"/>
      <w:pPr>
        <w:tabs>
          <w:tab w:val="num" w:pos="360"/>
        </w:tabs>
      </w:pPr>
    </w:lvl>
    <w:lvl w:ilvl="5" w:tplc="016CE74E">
      <w:numFmt w:val="none"/>
      <w:lvlText w:val=""/>
      <w:lvlJc w:val="left"/>
      <w:pPr>
        <w:tabs>
          <w:tab w:val="num" w:pos="360"/>
        </w:tabs>
      </w:pPr>
    </w:lvl>
    <w:lvl w:ilvl="6" w:tplc="35183332">
      <w:numFmt w:val="none"/>
      <w:lvlText w:val=""/>
      <w:lvlJc w:val="left"/>
      <w:pPr>
        <w:tabs>
          <w:tab w:val="num" w:pos="360"/>
        </w:tabs>
      </w:pPr>
    </w:lvl>
    <w:lvl w:ilvl="7" w:tplc="969EC178">
      <w:numFmt w:val="none"/>
      <w:lvlText w:val=""/>
      <w:lvlJc w:val="left"/>
      <w:pPr>
        <w:tabs>
          <w:tab w:val="num" w:pos="360"/>
        </w:tabs>
      </w:pPr>
    </w:lvl>
    <w:lvl w:ilvl="8" w:tplc="9C9CB496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6F7407A"/>
    <w:multiLevelType w:val="multilevel"/>
    <w:tmpl w:val="A3D6B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4"/>
        </w:tabs>
        <w:ind w:left="1354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5" w15:restartNumberingAfterBreak="0">
    <w:nsid w:val="49452C4F"/>
    <w:multiLevelType w:val="hybridMultilevel"/>
    <w:tmpl w:val="5CF21ABE"/>
    <w:lvl w:ilvl="0" w:tplc="DE68D268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E64A26"/>
    <w:multiLevelType w:val="hybridMultilevel"/>
    <w:tmpl w:val="A8741578"/>
    <w:lvl w:ilvl="0" w:tplc="4D5AF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CD5365"/>
    <w:multiLevelType w:val="hybridMultilevel"/>
    <w:tmpl w:val="EAF66D5A"/>
    <w:lvl w:ilvl="0" w:tplc="EAF0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EAF0B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175452"/>
    <w:multiLevelType w:val="hybridMultilevel"/>
    <w:tmpl w:val="463E30C4"/>
    <w:lvl w:ilvl="0" w:tplc="40E4FA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A46289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4FCE4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500301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2" w15:restartNumberingAfterBreak="0">
    <w:nsid w:val="5B994110"/>
    <w:multiLevelType w:val="hybridMultilevel"/>
    <w:tmpl w:val="2D2A0D2A"/>
    <w:lvl w:ilvl="0" w:tplc="69401D6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AD3C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A830F8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356241F"/>
    <w:multiLevelType w:val="multilevel"/>
    <w:tmpl w:val="B23076C8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651"/>
        </w:tabs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71"/>
        </w:tabs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31"/>
        </w:tabs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51"/>
        </w:tabs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11"/>
        </w:tabs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531"/>
        </w:tabs>
        <w:ind w:left="5531" w:hanging="1800"/>
      </w:pPr>
      <w:rPr>
        <w:rFonts w:hint="default"/>
      </w:rPr>
    </w:lvl>
  </w:abstractNum>
  <w:abstractNum w:abstractNumId="36" w15:restartNumberingAfterBreak="0">
    <w:nsid w:val="638F2031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72B2FCB"/>
    <w:multiLevelType w:val="hybridMultilevel"/>
    <w:tmpl w:val="E524587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7C18D5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6CCF13EF"/>
    <w:multiLevelType w:val="hybridMultilevel"/>
    <w:tmpl w:val="CA7A218E"/>
    <w:lvl w:ilvl="0" w:tplc="B18A6F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74126"/>
    <w:multiLevelType w:val="hybridMultilevel"/>
    <w:tmpl w:val="2166A0C4"/>
    <w:lvl w:ilvl="0" w:tplc="E8A0F20A">
      <w:start w:val="1"/>
      <w:numFmt w:val="decimal"/>
      <w:lvlText w:val="%1."/>
      <w:lvlJc w:val="left"/>
      <w:pPr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1" w15:restartNumberingAfterBreak="0">
    <w:nsid w:val="737E7AEE"/>
    <w:multiLevelType w:val="singleLevel"/>
    <w:tmpl w:val="D8909F1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2" w15:restartNumberingAfterBreak="0">
    <w:nsid w:val="767951EB"/>
    <w:multiLevelType w:val="hybridMultilevel"/>
    <w:tmpl w:val="AFF025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6FC01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3"/>
  </w:num>
  <w:num w:numId="2">
    <w:abstractNumId w:val="38"/>
  </w:num>
  <w:num w:numId="3">
    <w:abstractNumId w:val="34"/>
  </w:num>
  <w:num w:numId="4">
    <w:abstractNumId w:val="29"/>
  </w:num>
  <w:num w:numId="5">
    <w:abstractNumId w:val="41"/>
  </w:num>
  <w:num w:numId="6">
    <w:abstractNumId w:val="31"/>
  </w:num>
  <w:num w:numId="7">
    <w:abstractNumId w:val="13"/>
  </w:num>
  <w:num w:numId="8">
    <w:abstractNumId w:val="15"/>
  </w:num>
  <w:num w:numId="9">
    <w:abstractNumId w:val="36"/>
  </w:num>
  <w:num w:numId="10">
    <w:abstractNumId w:val="17"/>
  </w:num>
  <w:num w:numId="11">
    <w:abstractNumId w:val="3"/>
  </w:num>
  <w:num w:numId="12">
    <w:abstractNumId w:val="4"/>
  </w:num>
  <w:num w:numId="13">
    <w:abstractNumId w:val="8"/>
  </w:num>
  <w:num w:numId="14">
    <w:abstractNumId w:val="19"/>
  </w:num>
  <w:num w:numId="15">
    <w:abstractNumId w:val="10"/>
  </w:num>
  <w:num w:numId="16">
    <w:abstractNumId w:val="18"/>
  </w:num>
  <w:num w:numId="17">
    <w:abstractNumId w:val="27"/>
  </w:num>
  <w:num w:numId="18">
    <w:abstractNumId w:val="42"/>
  </w:num>
  <w:num w:numId="19">
    <w:abstractNumId w:val="39"/>
  </w:num>
  <w:num w:numId="20">
    <w:abstractNumId w:val="5"/>
  </w:num>
  <w:num w:numId="21">
    <w:abstractNumId w:val="21"/>
  </w:num>
  <w:num w:numId="22">
    <w:abstractNumId w:val="25"/>
  </w:num>
  <w:num w:numId="23">
    <w:abstractNumId w:val="6"/>
  </w:num>
  <w:num w:numId="24">
    <w:abstractNumId w:val="43"/>
  </w:num>
  <w:num w:numId="25">
    <w:abstractNumId w:val="0"/>
  </w:num>
  <w:num w:numId="26">
    <w:abstractNumId w:val="1"/>
  </w:num>
  <w:num w:numId="27">
    <w:abstractNumId w:val="26"/>
  </w:num>
  <w:num w:numId="28">
    <w:abstractNumId w:val="16"/>
  </w:num>
  <w:num w:numId="29">
    <w:abstractNumId w:val="22"/>
  </w:num>
  <w:num w:numId="30">
    <w:abstractNumId w:val="32"/>
  </w:num>
  <w:num w:numId="31">
    <w:abstractNumId w:val="2"/>
  </w:num>
  <w:num w:numId="32">
    <w:abstractNumId w:val="35"/>
  </w:num>
  <w:num w:numId="33">
    <w:abstractNumId w:val="11"/>
  </w:num>
  <w:num w:numId="34">
    <w:abstractNumId w:val="20"/>
  </w:num>
  <w:num w:numId="35">
    <w:abstractNumId w:val="24"/>
  </w:num>
  <w:num w:numId="36">
    <w:abstractNumId w:val="7"/>
  </w:num>
  <w:num w:numId="37">
    <w:abstractNumId w:val="9"/>
  </w:num>
  <w:num w:numId="38">
    <w:abstractNumId w:val="28"/>
  </w:num>
  <w:num w:numId="39">
    <w:abstractNumId w:val="37"/>
  </w:num>
  <w:num w:numId="40">
    <w:abstractNumId w:val="30"/>
  </w:num>
  <w:num w:numId="41">
    <w:abstractNumId w:val="14"/>
  </w:num>
  <w:num w:numId="42">
    <w:abstractNumId w:val="23"/>
  </w:num>
  <w:num w:numId="43">
    <w:abstractNumId w:val="1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28"/>
    <w:rsid w:val="00010BF0"/>
    <w:rsid w:val="0002419B"/>
    <w:rsid w:val="000368C4"/>
    <w:rsid w:val="00053A27"/>
    <w:rsid w:val="00072471"/>
    <w:rsid w:val="00076B6C"/>
    <w:rsid w:val="000938CE"/>
    <w:rsid w:val="000E1BDA"/>
    <w:rsid w:val="000E2373"/>
    <w:rsid w:val="000F3E2C"/>
    <w:rsid w:val="00121166"/>
    <w:rsid w:val="001465D3"/>
    <w:rsid w:val="001469B0"/>
    <w:rsid w:val="00180792"/>
    <w:rsid w:val="001941F3"/>
    <w:rsid w:val="001A1090"/>
    <w:rsid w:val="001B3100"/>
    <w:rsid w:val="001B3101"/>
    <w:rsid w:val="001B78D7"/>
    <w:rsid w:val="001C4F3A"/>
    <w:rsid w:val="001D18C7"/>
    <w:rsid w:val="001E07C0"/>
    <w:rsid w:val="001E105A"/>
    <w:rsid w:val="002120E6"/>
    <w:rsid w:val="00217C6D"/>
    <w:rsid w:val="002220D0"/>
    <w:rsid w:val="00224A8A"/>
    <w:rsid w:val="00242BA9"/>
    <w:rsid w:val="0024492E"/>
    <w:rsid w:val="0024625A"/>
    <w:rsid w:val="00247B2C"/>
    <w:rsid w:val="00254366"/>
    <w:rsid w:val="00254F19"/>
    <w:rsid w:val="0025626A"/>
    <w:rsid w:val="00263200"/>
    <w:rsid w:val="00265116"/>
    <w:rsid w:val="00267115"/>
    <w:rsid w:val="00286826"/>
    <w:rsid w:val="00295A12"/>
    <w:rsid w:val="002965A1"/>
    <w:rsid w:val="0029691D"/>
    <w:rsid w:val="0029771A"/>
    <w:rsid w:val="002B0FB5"/>
    <w:rsid w:val="002B51D9"/>
    <w:rsid w:val="002D5772"/>
    <w:rsid w:val="002D73DA"/>
    <w:rsid w:val="003109BD"/>
    <w:rsid w:val="00316D2C"/>
    <w:rsid w:val="00331A13"/>
    <w:rsid w:val="00350C16"/>
    <w:rsid w:val="003561A7"/>
    <w:rsid w:val="00363714"/>
    <w:rsid w:val="00375EF1"/>
    <w:rsid w:val="0037719F"/>
    <w:rsid w:val="00391EC7"/>
    <w:rsid w:val="003936B3"/>
    <w:rsid w:val="003A24B2"/>
    <w:rsid w:val="003A263C"/>
    <w:rsid w:val="003A4581"/>
    <w:rsid w:val="003B361A"/>
    <w:rsid w:val="003D22D4"/>
    <w:rsid w:val="003E4CBD"/>
    <w:rsid w:val="003F45F3"/>
    <w:rsid w:val="0045395E"/>
    <w:rsid w:val="0046101B"/>
    <w:rsid w:val="00486704"/>
    <w:rsid w:val="004B6B80"/>
    <w:rsid w:val="004B7B0D"/>
    <w:rsid w:val="004C0104"/>
    <w:rsid w:val="004D2135"/>
    <w:rsid w:val="004E45ED"/>
    <w:rsid w:val="005263A0"/>
    <w:rsid w:val="005378BC"/>
    <w:rsid w:val="0054677B"/>
    <w:rsid w:val="00554D41"/>
    <w:rsid w:val="00556847"/>
    <w:rsid w:val="00562975"/>
    <w:rsid w:val="0057690B"/>
    <w:rsid w:val="00586A9D"/>
    <w:rsid w:val="005A0B03"/>
    <w:rsid w:val="005C23D5"/>
    <w:rsid w:val="005E60D4"/>
    <w:rsid w:val="0061530B"/>
    <w:rsid w:val="00632650"/>
    <w:rsid w:val="006338F9"/>
    <w:rsid w:val="0064656E"/>
    <w:rsid w:val="006473A3"/>
    <w:rsid w:val="006518F1"/>
    <w:rsid w:val="00655D6D"/>
    <w:rsid w:val="006610C0"/>
    <w:rsid w:val="00667051"/>
    <w:rsid w:val="00667137"/>
    <w:rsid w:val="006856EC"/>
    <w:rsid w:val="00692F5A"/>
    <w:rsid w:val="006C01D5"/>
    <w:rsid w:val="00714BBE"/>
    <w:rsid w:val="0072508F"/>
    <w:rsid w:val="007368A5"/>
    <w:rsid w:val="007465A0"/>
    <w:rsid w:val="00750741"/>
    <w:rsid w:val="0075168F"/>
    <w:rsid w:val="007579C3"/>
    <w:rsid w:val="00762211"/>
    <w:rsid w:val="0077272D"/>
    <w:rsid w:val="00797715"/>
    <w:rsid w:val="007A63D6"/>
    <w:rsid w:val="007B757B"/>
    <w:rsid w:val="007C0BDB"/>
    <w:rsid w:val="007F2A36"/>
    <w:rsid w:val="007F5B13"/>
    <w:rsid w:val="008002BC"/>
    <w:rsid w:val="0081696B"/>
    <w:rsid w:val="0083060B"/>
    <w:rsid w:val="008610FB"/>
    <w:rsid w:val="00867256"/>
    <w:rsid w:val="00873563"/>
    <w:rsid w:val="00881ACD"/>
    <w:rsid w:val="0089209B"/>
    <w:rsid w:val="008E220D"/>
    <w:rsid w:val="008E7213"/>
    <w:rsid w:val="008F13CA"/>
    <w:rsid w:val="008F7E2B"/>
    <w:rsid w:val="009018B3"/>
    <w:rsid w:val="00941DCF"/>
    <w:rsid w:val="00947479"/>
    <w:rsid w:val="0096523E"/>
    <w:rsid w:val="009800B5"/>
    <w:rsid w:val="009A1A24"/>
    <w:rsid w:val="00A06C10"/>
    <w:rsid w:val="00A21196"/>
    <w:rsid w:val="00A31FC0"/>
    <w:rsid w:val="00A5220A"/>
    <w:rsid w:val="00A57D56"/>
    <w:rsid w:val="00A764E0"/>
    <w:rsid w:val="00A822AF"/>
    <w:rsid w:val="00A94259"/>
    <w:rsid w:val="00AA2A6F"/>
    <w:rsid w:val="00AA4444"/>
    <w:rsid w:val="00AB3E8F"/>
    <w:rsid w:val="00AB714F"/>
    <w:rsid w:val="00AF0222"/>
    <w:rsid w:val="00AF16E6"/>
    <w:rsid w:val="00AF7B2F"/>
    <w:rsid w:val="00B2013A"/>
    <w:rsid w:val="00B224FE"/>
    <w:rsid w:val="00B30658"/>
    <w:rsid w:val="00B31A2D"/>
    <w:rsid w:val="00B66F8C"/>
    <w:rsid w:val="00B83E6D"/>
    <w:rsid w:val="00B901F7"/>
    <w:rsid w:val="00BC3319"/>
    <w:rsid w:val="00BE38F2"/>
    <w:rsid w:val="00C158CF"/>
    <w:rsid w:val="00C27DAF"/>
    <w:rsid w:val="00C54673"/>
    <w:rsid w:val="00C81776"/>
    <w:rsid w:val="00C91017"/>
    <w:rsid w:val="00CC7D6D"/>
    <w:rsid w:val="00CE5AF7"/>
    <w:rsid w:val="00D119D6"/>
    <w:rsid w:val="00D17C86"/>
    <w:rsid w:val="00D209F1"/>
    <w:rsid w:val="00D2578A"/>
    <w:rsid w:val="00D35C91"/>
    <w:rsid w:val="00D474B9"/>
    <w:rsid w:val="00D57ECD"/>
    <w:rsid w:val="00D60540"/>
    <w:rsid w:val="00D92D61"/>
    <w:rsid w:val="00DA290F"/>
    <w:rsid w:val="00DA67F3"/>
    <w:rsid w:val="00DB5B1A"/>
    <w:rsid w:val="00DB701A"/>
    <w:rsid w:val="00DC1842"/>
    <w:rsid w:val="00E007E1"/>
    <w:rsid w:val="00E028A0"/>
    <w:rsid w:val="00E03F3A"/>
    <w:rsid w:val="00E10028"/>
    <w:rsid w:val="00E33868"/>
    <w:rsid w:val="00E4688C"/>
    <w:rsid w:val="00E52BAC"/>
    <w:rsid w:val="00E61512"/>
    <w:rsid w:val="00E65B6F"/>
    <w:rsid w:val="00E73315"/>
    <w:rsid w:val="00E775F0"/>
    <w:rsid w:val="00E80960"/>
    <w:rsid w:val="00E84D3C"/>
    <w:rsid w:val="00EC7B0F"/>
    <w:rsid w:val="00EE20B9"/>
    <w:rsid w:val="00EF0A2E"/>
    <w:rsid w:val="00EF1DC8"/>
    <w:rsid w:val="00F009E0"/>
    <w:rsid w:val="00F02543"/>
    <w:rsid w:val="00F117A7"/>
    <w:rsid w:val="00F22644"/>
    <w:rsid w:val="00F26439"/>
    <w:rsid w:val="00F52187"/>
    <w:rsid w:val="00F6258B"/>
    <w:rsid w:val="00F9784E"/>
    <w:rsid w:val="00FA0C44"/>
    <w:rsid w:val="00FA1108"/>
    <w:rsid w:val="00FC424C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A5F94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72471"/>
    <w:rPr>
      <w:sz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E7213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0"/>
      </w:tabs>
      <w:ind w:firstLine="851"/>
    </w:pPr>
  </w:style>
  <w:style w:type="paragraph" w:styleId="20">
    <w:name w:val="Body Text Indent 2"/>
    <w:basedOn w:val="a"/>
    <w:pPr>
      <w:ind w:firstLine="851"/>
      <w:jc w:val="both"/>
    </w:pPr>
  </w:style>
  <w:style w:type="paragraph" w:styleId="a4">
    <w:name w:val="Title"/>
    <w:basedOn w:val="a"/>
    <w:link w:val="a5"/>
    <w:qFormat/>
    <w:pPr>
      <w:jc w:val="center"/>
    </w:pPr>
    <w:rPr>
      <w:b/>
      <w:bCs/>
      <w:lang w:val="x-none" w:eastAsia="x-none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a">
    <w:name w:val="Body Text"/>
    <w:basedOn w:val="a"/>
    <w:pPr>
      <w:spacing w:line="288" w:lineRule="auto"/>
      <w:jc w:val="both"/>
    </w:pPr>
  </w:style>
  <w:style w:type="table" w:styleId="ab">
    <w:name w:val="Table Grid"/>
    <w:basedOn w:val="a1"/>
    <w:rsid w:val="00BC3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link w:val="a4"/>
    <w:rsid w:val="00947479"/>
    <w:rPr>
      <w:b/>
      <w:bCs/>
      <w:sz w:val="24"/>
    </w:rPr>
  </w:style>
  <w:style w:type="character" w:customStyle="1" w:styleId="a9">
    <w:name w:val="Верхний колонтитул Знак"/>
    <w:link w:val="a8"/>
    <w:rsid w:val="00DB5B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6_&#1043;&#1048;&#1040;_&#1047;&#1072;&#1103;&#1074;&#1083;&#1077;&#1085;&#1080;&#1077;%20&#1089;&#1090;&#1091;&#1076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Заявление обучающегося о самостоятельном характере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8042F-599E-4CF5-AD8C-2F28BD8687DB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FD139706-27E0-4F0E-8F28-836F9C189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6AE1D-B375-4E16-B07A-67585CEA3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8.2.4-01-16_ГИА_Заявление студента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№5</vt:lpstr>
    </vt:vector>
  </TitlesOfParts>
  <Company>home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7</cp:revision>
  <cp:lastPrinted>2004-09-30T05:50:00Z</cp:lastPrinted>
  <dcterms:created xsi:type="dcterms:W3CDTF">2016-06-06T07:07:00Z</dcterms:created>
  <dcterms:modified xsi:type="dcterms:W3CDTF">2018-06-03T17:13:00Z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