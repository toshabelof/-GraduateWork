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432" w:rsidRPr="00066AFA" w:rsidRDefault="00F52432" w:rsidP="00F52432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066AFA">
        <w:rPr>
          <w:rFonts w:ascii="Times New Roman" w:hAnsi="Times New Roman" w:cs="Times New Roman"/>
          <w:sz w:val="24"/>
          <w:szCs w:val="24"/>
        </w:rPr>
        <w:t>АННОТАЦИЯ</w:t>
      </w:r>
    </w:p>
    <w:p w:rsidR="00F52432" w:rsidRPr="00066AFA" w:rsidRDefault="00F52432" w:rsidP="00F52432">
      <w:pPr>
        <w:jc w:val="center"/>
        <w:rPr>
          <w:b/>
        </w:rPr>
      </w:pPr>
      <w:r w:rsidRPr="00066AFA">
        <w:rPr>
          <w:b/>
        </w:rPr>
        <w:t>выпускной квалификационной работы студента</w:t>
      </w:r>
    </w:p>
    <w:p w:rsidR="00F52432" w:rsidRDefault="00F52432" w:rsidP="00F52432">
      <w:pPr>
        <w:jc w:val="both"/>
      </w:pPr>
      <w:r w:rsidRPr="00066AFA">
        <w:t>по теме:</w:t>
      </w:r>
      <w:r w:rsidR="00471D81">
        <w:t xml:space="preserve"> 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53825" w:rsidP="00425B73">
            <w:pPr>
              <w:jc w:val="both"/>
            </w:pPr>
            <w:r>
              <w:t>Р</w:t>
            </w:r>
            <w:r w:rsidR="00471D81">
              <w:t>азработка подсистемы учета рабочего времени и место</w:t>
            </w:r>
            <w:r>
              <w:t xml:space="preserve">нахождения </w:t>
            </w:r>
            <w:r w:rsidR="00471D81">
              <w:t xml:space="preserve">сотрудников 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25B73">
            <w:pPr>
              <w:jc w:val="both"/>
            </w:pPr>
            <w:r>
              <w:t>АО «Сбербанк-Технологии»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425B73">
            <w:pPr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425B73">
            <w:pPr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425B73">
            <w:pPr>
              <w:jc w:val="both"/>
            </w:pPr>
          </w:p>
        </w:tc>
      </w:tr>
    </w:tbl>
    <w:p w:rsidR="00F52432" w:rsidRDefault="00F52432" w:rsidP="00F52432">
      <w:pPr>
        <w:jc w:val="both"/>
      </w:pPr>
    </w:p>
    <w:p w:rsidR="00F52432" w:rsidRPr="00066AFA" w:rsidRDefault="00F52432" w:rsidP="00F52432">
      <w:pPr>
        <w:jc w:val="both"/>
      </w:pPr>
      <w:r w:rsidRPr="00066AFA">
        <w:t>Студент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CB7225">
            <w:r>
              <w:t>Белов Антон Сергеевич</w:t>
            </w:r>
          </w:p>
        </w:tc>
      </w:tr>
      <w:tr w:rsidR="00F52432" w:rsidRPr="00425B73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фамилия, имя, отчество                                                                                                  подпись</w:t>
            </w:r>
          </w:p>
        </w:tc>
      </w:tr>
    </w:tbl>
    <w:p w:rsidR="00F52432" w:rsidRDefault="00F52432" w:rsidP="00F52432"/>
    <w:p w:rsidR="00F52432" w:rsidRPr="00066AFA" w:rsidRDefault="00F52432" w:rsidP="00F52432">
      <w:r w:rsidRPr="00066AFA">
        <w:t>Руководитель работы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71D81">
            <w:pPr>
              <w:jc w:val="center"/>
            </w:pPr>
            <w:r w:rsidRPr="00471D81">
              <w:t>ФГБОУ ВО «Череповецкий государственный университет»</w:t>
            </w:r>
          </w:p>
        </w:tc>
      </w:tr>
      <w:tr w:rsidR="00F52432" w:rsidRPr="00425B73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место работы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71D81">
            <w:pPr>
              <w:jc w:val="center"/>
            </w:pPr>
            <w:r w:rsidRPr="00471D81">
              <w:t>Доцент</w:t>
            </w:r>
          </w:p>
        </w:tc>
      </w:tr>
      <w:tr w:rsidR="00F52432" w:rsidRPr="00425B73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должность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471D81" w:rsidP="00471D81">
            <w:pPr>
              <w:jc w:val="center"/>
            </w:pPr>
            <w:r w:rsidRPr="00471D81">
              <w:t>Юдина Ольга Вадимовна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F52432" w:rsidRPr="00425B73" w:rsidRDefault="00F52432" w:rsidP="00425B73">
            <w:pPr>
              <w:jc w:val="center"/>
              <w:rPr>
                <w:sz w:val="20"/>
                <w:szCs w:val="20"/>
              </w:rPr>
            </w:pPr>
            <w:r w:rsidRPr="00425B73">
              <w:rPr>
                <w:sz w:val="20"/>
                <w:szCs w:val="20"/>
              </w:rPr>
              <w:t>фамилия, имя, отчество</w:t>
            </w:r>
          </w:p>
        </w:tc>
      </w:tr>
    </w:tbl>
    <w:p w:rsidR="00F52432" w:rsidRDefault="00F52432" w:rsidP="002D4E82">
      <w:pPr>
        <w:spacing w:line="360" w:lineRule="auto"/>
      </w:pP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CB7225" w:rsidP="002D4E82">
            <w:pPr>
              <w:spacing w:line="360" w:lineRule="auto"/>
              <w:jc w:val="both"/>
            </w:pPr>
            <w:r>
              <w:t xml:space="preserve">    </w:t>
            </w:r>
            <w:r w:rsidR="00471D81">
              <w:t xml:space="preserve">В выпускной квалификационной работе отражен процесс </w:t>
            </w:r>
            <w:r w:rsidR="00253825">
              <w:t>разработки</w:t>
            </w:r>
            <w:r w:rsidR="00471D81">
              <w:t xml:space="preserve"> подсистемы учета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D4E82" w:rsidP="002D4E82">
            <w:pPr>
              <w:spacing w:line="360" w:lineRule="auto"/>
              <w:jc w:val="both"/>
            </w:pPr>
            <w:r>
              <w:t>р</w:t>
            </w:r>
            <w:r w:rsidR="00471D81" w:rsidRPr="00471D81">
              <w:t>або</w:t>
            </w:r>
            <w:r w:rsidR="00471D81">
              <w:t xml:space="preserve">чего времени и </w:t>
            </w:r>
            <w:r w:rsidR="00253825">
              <w:t>местонахождения</w:t>
            </w:r>
            <w:r w:rsidR="00471D81">
              <w:t xml:space="preserve"> сотрудников АО «Сбербанк-Технологии»</w:t>
            </w:r>
            <w:r>
              <w:t xml:space="preserve"> от </w:t>
            </w:r>
            <w:proofErr w:type="spellStart"/>
            <w:r>
              <w:t>проек</w:t>
            </w:r>
            <w:proofErr w:type="spellEnd"/>
            <w:r>
              <w:t>-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D4E82" w:rsidP="002D4E82">
            <w:pPr>
              <w:spacing w:line="360" w:lineRule="auto"/>
              <w:jc w:val="both"/>
            </w:pPr>
            <w:proofErr w:type="spellStart"/>
            <w:r>
              <w:t>тирования</w:t>
            </w:r>
            <w:proofErr w:type="spellEnd"/>
            <w:r>
              <w:t xml:space="preserve"> вариантов использования, классов, интерфейса и базы данных, до </w:t>
            </w:r>
            <w:proofErr w:type="spellStart"/>
            <w:r>
              <w:t>непосред</w:t>
            </w:r>
            <w:proofErr w:type="spellEnd"/>
            <w:r>
              <w:t>-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D62031" w:rsidRPr="00807554" w:rsidRDefault="002D4E82" w:rsidP="00D62031">
            <w:pPr>
              <w:spacing w:line="360" w:lineRule="auto"/>
              <w:jc w:val="both"/>
            </w:pPr>
            <w:proofErr w:type="spellStart"/>
            <w:r>
              <w:t>ственной</w:t>
            </w:r>
            <w:proofErr w:type="spellEnd"/>
            <w:r>
              <w:t xml:space="preserve"> реализации.</w:t>
            </w:r>
          </w:p>
        </w:tc>
      </w:tr>
      <w:tr w:rsidR="00D62031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D62031" w:rsidRPr="00D62031" w:rsidRDefault="00D62031" w:rsidP="00D62031">
            <w:pPr>
              <w:spacing w:line="360" w:lineRule="auto"/>
              <w:ind w:firstLine="425"/>
              <w:jc w:val="both"/>
            </w:pPr>
            <w:r w:rsidRPr="00D62031">
              <w:t xml:space="preserve">Целью выпускной квалификационно работы </w:t>
            </w:r>
            <w:r>
              <w:t xml:space="preserve"> стало </w:t>
            </w:r>
            <w:r w:rsidRPr="00D62031">
              <w:t xml:space="preserve">усовершенствование нынешней </w:t>
            </w:r>
          </w:p>
        </w:tc>
      </w:tr>
      <w:tr w:rsidR="00D62031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D62031" w:rsidRPr="00D62031" w:rsidRDefault="00D62031" w:rsidP="00D62031">
            <w:pPr>
              <w:spacing w:line="360" w:lineRule="auto"/>
              <w:jc w:val="both"/>
            </w:pPr>
            <w:r w:rsidRPr="00D62031">
              <w:t xml:space="preserve">системы учёта рабочего времени </w:t>
            </w:r>
            <w:r>
              <w:t>череповец</w:t>
            </w:r>
            <w:r w:rsidRPr="00D62031">
              <w:t>кого ОП АО «</w:t>
            </w:r>
            <w:r>
              <w:t>Сбербанк-Технологии</w:t>
            </w:r>
            <w:r w:rsidRPr="00D62031">
              <w:t>».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53825" w:rsidP="0057769D">
            <w:pPr>
              <w:spacing w:line="360" w:lineRule="auto"/>
              <w:jc w:val="both"/>
            </w:pPr>
            <w:r>
              <w:t xml:space="preserve">    </w:t>
            </w:r>
            <w:r w:rsidR="002D4E82">
              <w:t>Расчётно-пояснительная записка по мимо описание этапов проектирования</w:t>
            </w:r>
            <w:r>
              <w:t xml:space="preserve">, </w:t>
            </w:r>
            <w:r w:rsidRPr="00253825">
              <w:t>содержит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253825" w:rsidP="0057769D">
            <w:pPr>
              <w:spacing w:line="360" w:lineRule="auto"/>
              <w:jc w:val="both"/>
            </w:pPr>
            <w:r>
              <w:t>р</w:t>
            </w:r>
            <w:r w:rsidR="005050EE">
              <w:t>езультаты тестирования информационной системы.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3C357C" w:rsidP="0057769D">
            <w:pPr>
              <w:spacing w:line="360" w:lineRule="auto"/>
              <w:jc w:val="both"/>
            </w:pPr>
            <w:r>
              <w:t xml:space="preserve">   </w:t>
            </w:r>
            <w:r w:rsidR="005050EE">
              <w:t>В приложениях приведены техническое задание, текст программы</w:t>
            </w:r>
            <w:r w:rsidR="00253825">
              <w:t xml:space="preserve">, </w:t>
            </w:r>
            <w:r w:rsidR="005050EE">
              <w:t xml:space="preserve">руководство </w:t>
            </w:r>
            <w:proofErr w:type="spellStart"/>
            <w:r w:rsidR="005050EE">
              <w:t>поль</w:t>
            </w:r>
            <w:r w:rsidR="00253825">
              <w:t>зо</w:t>
            </w:r>
            <w:proofErr w:type="spellEnd"/>
            <w:r w:rsidR="005050EE">
              <w:t>-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3C357C" w:rsidP="0057769D">
            <w:pPr>
              <w:spacing w:line="360" w:lineRule="auto"/>
              <w:jc w:val="both"/>
            </w:pPr>
            <w:r>
              <w:t>ва</w:t>
            </w:r>
            <w:r w:rsidR="005050EE">
              <w:t>теля</w:t>
            </w:r>
            <w:r w:rsidR="00253825">
              <w:t xml:space="preserve"> и спецификации</w:t>
            </w:r>
            <w:r w:rsidR="005050EE">
              <w:t>.</w:t>
            </w: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57769D">
            <w:pPr>
              <w:spacing w:line="360" w:lineRule="auto"/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57769D">
            <w:pPr>
              <w:spacing w:line="360" w:lineRule="auto"/>
              <w:jc w:val="both"/>
            </w:pPr>
          </w:p>
        </w:tc>
      </w:tr>
      <w:tr w:rsidR="00F52432" w:rsidRPr="00807554" w:rsidTr="00425B7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52432" w:rsidRPr="00807554" w:rsidRDefault="00F52432" w:rsidP="0057769D">
            <w:pPr>
              <w:spacing w:line="360" w:lineRule="auto"/>
              <w:jc w:val="both"/>
            </w:pPr>
          </w:p>
        </w:tc>
      </w:tr>
    </w:tbl>
    <w:p w:rsidR="00F52432" w:rsidRDefault="00F52432" w:rsidP="00F52432">
      <w:pPr>
        <w:jc w:val="center"/>
      </w:pPr>
    </w:p>
    <w:p w:rsidR="00744517" w:rsidRDefault="00744517" w:rsidP="00744517">
      <w:pPr>
        <w:pStyle w:val="4"/>
        <w:spacing w:before="0" w:after="0"/>
        <w:jc w:val="right"/>
        <w:rPr>
          <w:sz w:val="24"/>
          <w:szCs w:val="24"/>
        </w:rPr>
      </w:pPr>
    </w:p>
    <w:p w:rsidR="00D62031" w:rsidRDefault="00D62031" w:rsidP="00D62031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Структура работы представлена введением, </w:t>
      </w:r>
      <w:r>
        <w:rPr>
          <w:color w:val="000000"/>
          <w:sz w:val="27"/>
          <w:szCs w:val="27"/>
        </w:rPr>
        <w:t>двумя частями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одиннадцатью пунктами</w:t>
      </w:r>
      <w:r>
        <w:rPr>
          <w:color w:val="000000"/>
          <w:sz w:val="27"/>
          <w:szCs w:val="27"/>
        </w:rPr>
        <w:t>, заключением, списком литературы и приложениями.</w:t>
      </w:r>
    </w:p>
    <w:p w:rsidR="00D62031" w:rsidRDefault="00D62031" w:rsidP="00D62031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В дипломной работе использовано </w:t>
      </w:r>
      <w:r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 xml:space="preserve"> таблиц, </w:t>
      </w:r>
      <w:r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 xml:space="preserve"> рисунков, </w:t>
      </w:r>
      <w:r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 приложений, </w:t>
      </w:r>
      <w:r>
        <w:rPr>
          <w:color w:val="000000"/>
          <w:sz w:val="27"/>
          <w:szCs w:val="27"/>
        </w:rPr>
        <w:t>21</w:t>
      </w:r>
      <w:r>
        <w:rPr>
          <w:color w:val="000000"/>
          <w:sz w:val="27"/>
          <w:szCs w:val="27"/>
        </w:rPr>
        <w:t xml:space="preserve"> источник литературы. Общее количество страниц дипломной работы - </w:t>
      </w:r>
      <w:r w:rsidR="000660BD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>.</w:t>
      </w:r>
    </w:p>
    <w:p w:rsidR="008969B9" w:rsidRDefault="008969B9" w:rsidP="00F52432">
      <w:pPr>
        <w:pStyle w:val="4"/>
        <w:spacing w:before="0" w:after="0" w:line="360" w:lineRule="auto"/>
      </w:pPr>
      <w:bookmarkStart w:id="0" w:name="_GoBack"/>
      <w:bookmarkEnd w:id="0"/>
    </w:p>
    <w:sectPr w:rsidR="008969B9" w:rsidSect="002D0742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705" w:rsidRDefault="00C07705" w:rsidP="002D0742">
      <w:r>
        <w:separator/>
      </w:r>
    </w:p>
  </w:endnote>
  <w:endnote w:type="continuationSeparator" w:id="0">
    <w:p w:rsidR="00C07705" w:rsidRDefault="00C07705" w:rsidP="002D0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705" w:rsidRDefault="00C07705" w:rsidP="002D0742">
      <w:r>
        <w:separator/>
      </w:r>
    </w:p>
  </w:footnote>
  <w:footnote w:type="continuationSeparator" w:id="0">
    <w:p w:rsidR="00C07705" w:rsidRDefault="00C07705" w:rsidP="002D0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5D6" w:rsidRPr="000725D8" w:rsidRDefault="000105D6" w:rsidP="000105D6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10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0105D6" w:rsidRPr="00F01100" w:rsidTr="00AC06E0">
      <w:trPr>
        <w:jc w:val="center"/>
      </w:trPr>
      <w:tc>
        <w:tcPr>
          <w:tcW w:w="9854" w:type="dxa"/>
        </w:tcPr>
        <w:p w:rsidR="000105D6" w:rsidRPr="00F01100" w:rsidRDefault="000105D6" w:rsidP="00AC06E0">
          <w:pPr>
            <w:pStyle w:val="aa"/>
            <w:rPr>
              <w:caps/>
              <w:szCs w:val="24"/>
            </w:rPr>
          </w:pPr>
          <w:r w:rsidRPr="00F01100">
            <w:rPr>
              <w:caps/>
              <w:szCs w:val="24"/>
            </w:rPr>
            <w:t>минобрнауки россии</w:t>
          </w:r>
        </w:p>
        <w:p w:rsidR="00C414FE" w:rsidRDefault="000105D6" w:rsidP="00AC06E0">
          <w:pPr>
            <w:pStyle w:val="aa"/>
            <w:rPr>
              <w:szCs w:val="24"/>
            </w:rPr>
          </w:pPr>
          <w:r w:rsidRPr="00F01100">
            <w:rPr>
              <w:szCs w:val="24"/>
            </w:rPr>
            <w:t xml:space="preserve">федеральное государственное бюджетное </w:t>
          </w:r>
        </w:p>
        <w:p w:rsidR="000105D6" w:rsidRPr="00F01100" w:rsidRDefault="000105D6" w:rsidP="00AC06E0">
          <w:pPr>
            <w:pStyle w:val="aa"/>
            <w:rPr>
              <w:szCs w:val="24"/>
            </w:rPr>
          </w:pPr>
          <w:r w:rsidRPr="00F01100">
            <w:rPr>
              <w:szCs w:val="24"/>
            </w:rPr>
            <w:t>образовательное учреждение</w:t>
          </w:r>
          <w:r w:rsidR="00C414FE">
            <w:rPr>
              <w:szCs w:val="24"/>
            </w:rPr>
            <w:t xml:space="preserve"> </w:t>
          </w:r>
          <w:r w:rsidRPr="00F01100">
            <w:rPr>
              <w:szCs w:val="24"/>
            </w:rPr>
            <w:t>высшего образования</w:t>
          </w:r>
        </w:p>
        <w:p w:rsidR="000105D6" w:rsidRPr="00F01100" w:rsidRDefault="00912DB0" w:rsidP="00AC06E0">
          <w:pPr>
            <w:pStyle w:val="aa"/>
          </w:pPr>
          <w:r w:rsidRPr="00F01100">
            <w:rPr>
              <w:szCs w:val="24"/>
            </w:rPr>
            <w:t>«Череповецкий государственный университет»</w:t>
          </w:r>
        </w:p>
      </w:tc>
    </w:tr>
  </w:tbl>
  <w:p w:rsidR="002D0742" w:rsidRPr="000105D6" w:rsidRDefault="002D0742" w:rsidP="000105D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4FE"/>
    <w:rsid w:val="000105D6"/>
    <w:rsid w:val="000660BD"/>
    <w:rsid w:val="000D7ADE"/>
    <w:rsid w:val="0021436F"/>
    <w:rsid w:val="00253825"/>
    <w:rsid w:val="002759DB"/>
    <w:rsid w:val="002D01A4"/>
    <w:rsid w:val="002D0742"/>
    <w:rsid w:val="002D4E82"/>
    <w:rsid w:val="00320D70"/>
    <w:rsid w:val="003C357C"/>
    <w:rsid w:val="00425B73"/>
    <w:rsid w:val="00471D81"/>
    <w:rsid w:val="005050EE"/>
    <w:rsid w:val="00524F08"/>
    <w:rsid w:val="0057769D"/>
    <w:rsid w:val="005B7973"/>
    <w:rsid w:val="007407BF"/>
    <w:rsid w:val="00744517"/>
    <w:rsid w:val="008969B9"/>
    <w:rsid w:val="00912DB0"/>
    <w:rsid w:val="00945F4C"/>
    <w:rsid w:val="00AC06E0"/>
    <w:rsid w:val="00C07705"/>
    <w:rsid w:val="00C414FE"/>
    <w:rsid w:val="00CB7225"/>
    <w:rsid w:val="00D34BDF"/>
    <w:rsid w:val="00D62031"/>
    <w:rsid w:val="00DA4E0D"/>
    <w:rsid w:val="00DC324A"/>
    <w:rsid w:val="00DD6E74"/>
    <w:rsid w:val="00DE4C20"/>
    <w:rsid w:val="00E7045E"/>
    <w:rsid w:val="00EF6B9E"/>
    <w:rsid w:val="00F01100"/>
    <w:rsid w:val="00F5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34F8C3"/>
  <w15:docId w15:val="{6B5D9154-01C9-49A3-B703-227E75F9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2D074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D0742"/>
    <w:rPr>
      <w:sz w:val="24"/>
      <w:szCs w:val="24"/>
    </w:rPr>
  </w:style>
  <w:style w:type="paragraph" w:styleId="a8">
    <w:name w:val="footer"/>
    <w:basedOn w:val="a"/>
    <w:link w:val="a9"/>
    <w:rsid w:val="002D074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D0742"/>
    <w:rPr>
      <w:sz w:val="24"/>
      <w:szCs w:val="24"/>
    </w:rPr>
  </w:style>
  <w:style w:type="paragraph" w:styleId="aa">
    <w:name w:val="Title"/>
    <w:basedOn w:val="a"/>
    <w:link w:val="ab"/>
    <w:qFormat/>
    <w:rsid w:val="002D0742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2D0742"/>
    <w:rPr>
      <w:b/>
      <w:bCs/>
      <w:sz w:val="24"/>
    </w:rPr>
  </w:style>
  <w:style w:type="paragraph" w:styleId="ac">
    <w:name w:val="Normal (Web)"/>
    <w:basedOn w:val="a"/>
    <w:uiPriority w:val="99"/>
    <w:semiHidden/>
    <w:unhideWhenUsed/>
    <w:rsid w:val="00D6203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10_&#1040;&#1085;&#1085;&#1086;&#1090;&#1072;&#1094;&#1080;&#1103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Аннотация выпускной квалификационной работы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88F14-25E6-477F-AA0E-BAE13A94AC2C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2.xml><?xml version="1.0" encoding="utf-8"?>
<ds:datastoreItem xmlns:ds="http://schemas.openxmlformats.org/officeDocument/2006/customXml" ds:itemID="{4CC8EA9C-917E-429D-A59C-5B301B575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7F732B-AF82-4470-961B-A27500E3A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8.2.4-01-10_Аннотация ВКР</Template>
  <TotalTime>22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Антон Белов</cp:lastModifiedBy>
  <cp:revision>8</cp:revision>
  <dcterms:created xsi:type="dcterms:W3CDTF">2016-06-06T07:03:00Z</dcterms:created>
  <dcterms:modified xsi:type="dcterms:W3CDTF">2018-06-18T15:01:00Z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210900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